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DC20" w14:textId="75892FF7" w:rsidR="009C2411" w:rsidRDefault="00AB5A73" w:rsidP="009C2411">
      <w:r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F0F2E5D" wp14:editId="09846898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695940"/>
                <wp:effectExtent l="0" t="0" r="0" b="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ángulo 1" descr="Decorativo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ectángulo redondeado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38E23" id="Grupo 3" o:spid="_x0000_s1026" alt="&quot;&quot;" style="position:absolute;margin-left:0;margin-top:-45pt;width:597.6pt;height:842.2pt;z-index:-251656192;mso-position-horizontal:left;mso-position-horizont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">
                <v:rect id="Rectángulo 1" o:spid="_x0000_s1027" alt="Decorativo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ectángulo redondeado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360"/>
        <w:gridCol w:w="360"/>
        <w:gridCol w:w="6840"/>
      </w:tblGrid>
      <w:tr w:rsidR="00EA62A2" w14:paraId="15A65F79" w14:textId="77777777" w:rsidTr="00D53461">
        <w:trPr>
          <w:trHeight w:val="1296"/>
        </w:trPr>
        <w:tc>
          <w:tcPr>
            <w:tcW w:w="10080" w:type="dxa"/>
            <w:gridSpan w:val="4"/>
          </w:tcPr>
          <w:p w14:paraId="2156AFE3" w14:textId="2B02124A" w:rsidR="00EA62A2" w:rsidRDefault="00510362" w:rsidP="00526631">
            <w:pPr>
              <w:pStyle w:val="Ttulo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7167E9D" wp14:editId="41CF029C">
                  <wp:simplePos x="0" y="0"/>
                  <wp:positionH relativeFrom="column">
                    <wp:posOffset>-190500</wp:posOffset>
                  </wp:positionH>
                  <wp:positionV relativeFrom="paragraph">
                    <wp:posOffset>-208915</wp:posOffset>
                  </wp:positionV>
                  <wp:extent cx="1399540" cy="1161415"/>
                  <wp:effectExtent l="0" t="0" r="0" b="0"/>
                  <wp:wrapNone/>
                  <wp:docPr id="1" name="Imagen 1" descr="Pagina de inicio - CONSTRUCTORA GY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agina de inicio - CONSTRUCTORA GY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9540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MIRIAM SANCHEZ OLIVARES </w:t>
            </w:r>
          </w:p>
        </w:tc>
      </w:tr>
      <w:tr w:rsidR="00EA62A2" w14:paraId="40E5A723" w14:textId="77777777" w:rsidTr="00FC6625">
        <w:tc>
          <w:tcPr>
            <w:tcW w:w="10080" w:type="dxa"/>
            <w:gridSpan w:val="4"/>
          </w:tcPr>
          <w:p w14:paraId="2AA96DCA" w14:textId="1657A13B" w:rsidR="00EA62A2" w:rsidRDefault="00EA62A2" w:rsidP="00526631">
            <w:pPr>
              <w:pStyle w:val="Subttulo"/>
            </w:pPr>
            <w:r>
              <w:rPr>
                <w:lang w:bidi="es-ES"/>
              </w:rPr>
              <w:t xml:space="preserve">   </w:t>
            </w:r>
            <w:r w:rsidR="00510362">
              <w:rPr>
                <w:lang w:bidi="es-ES"/>
              </w:rPr>
              <w:t xml:space="preserve">                                                  </w:t>
            </w:r>
            <w:r>
              <w:rPr>
                <w:lang w:bidi="es-ES"/>
              </w:rPr>
              <w:t xml:space="preserve">| </w:t>
            </w:r>
            <w:r w:rsidR="00510362">
              <w:t>sanchez.olivaresmiriam12gmail.com</w:t>
            </w:r>
            <w:r>
              <w:rPr>
                <w:lang w:bidi="es-ES"/>
              </w:rPr>
              <w:t xml:space="preserve"> | </w:t>
            </w:r>
          </w:p>
        </w:tc>
      </w:tr>
      <w:tr w:rsidR="00EA62A2" w14:paraId="3C04F78F" w14:textId="77777777" w:rsidTr="0063153B">
        <w:trPr>
          <w:trHeight w:val="378"/>
        </w:trPr>
        <w:tc>
          <w:tcPr>
            <w:tcW w:w="10080" w:type="dxa"/>
            <w:gridSpan w:val="4"/>
          </w:tcPr>
          <w:p w14:paraId="4549D1DD" w14:textId="5F12D860" w:rsidR="00EA62A2" w:rsidRDefault="00EA62A2" w:rsidP="009C2411"/>
        </w:tc>
      </w:tr>
      <w:tr w:rsidR="00FC6625" w14:paraId="51F72DF3" w14:textId="77777777" w:rsidTr="0039032E">
        <w:trPr>
          <w:trHeight w:val="80"/>
        </w:trPr>
        <w:tc>
          <w:tcPr>
            <w:tcW w:w="2520" w:type="dxa"/>
            <w:vMerge w:val="restart"/>
          </w:tcPr>
          <w:p w14:paraId="2599EE7C" w14:textId="2A651603" w:rsidR="00FC6625" w:rsidRDefault="00510362" w:rsidP="0063153B">
            <w:pPr>
              <w:pStyle w:val="Ttulo1"/>
            </w:pPr>
            <w:r>
              <w:t>09 DE SEPTIEMBRE 2025</w:t>
            </w:r>
          </w:p>
          <w:p w14:paraId="1D5ED41B" w14:textId="0C6EE8E8" w:rsidR="00FC6625" w:rsidRPr="007B67D3" w:rsidRDefault="00510362" w:rsidP="00EA62A2">
            <w:r>
              <w:t>Juan Gonzales López</w:t>
            </w:r>
          </w:p>
          <w:p w14:paraId="742BDE9C" w14:textId="3A2AE2C0" w:rsidR="00FC6625" w:rsidRDefault="00510362" w:rsidP="00FC6625">
            <w:r>
              <w:t>Jefe de S.A.S</w:t>
            </w:r>
          </w:p>
          <w:p w14:paraId="1A49B88B" w14:textId="0CC3BC43" w:rsidR="00510362" w:rsidRPr="005579C9" w:rsidRDefault="00510362" w:rsidP="00FC6625">
            <w:r>
              <w:t>Constructora G&amp;Q S.A.S</w:t>
            </w:r>
          </w:p>
          <w:p w14:paraId="52080E5E" w14:textId="77777777" w:rsidR="00FC6625" w:rsidRDefault="00D842D5" w:rsidP="00FC6625">
            <w:sdt>
              <w:sdtPr>
                <w:id w:val="1203752892"/>
                <w:placeholder>
                  <w:docPart w:val="C8CAA950343E4A319B7034E13C6B89CF"/>
                </w:placeholder>
                <w:temporary/>
                <w:showingPlcHdr/>
                <w15:appearance w15:val="hidden"/>
              </w:sdtPr>
              <w:sdtEndPr/>
              <w:sdtContent>
                <w:r w:rsidR="00526631">
                  <w:rPr>
                    <w:lang w:bidi="es-ES"/>
                  </w:rPr>
                  <w:t>Boston, MA 98765</w:t>
                </w:r>
              </w:sdtContent>
            </w:sdt>
          </w:p>
          <w:p w14:paraId="1A1C0431" w14:textId="77777777" w:rsidR="00FC6625" w:rsidRPr="005579C9" w:rsidRDefault="00FC6625" w:rsidP="00EA62A2"/>
        </w:tc>
        <w:tc>
          <w:tcPr>
            <w:tcW w:w="720" w:type="dxa"/>
            <w:gridSpan w:val="2"/>
          </w:tcPr>
          <w:p w14:paraId="3FD98FB0" w14:textId="77777777" w:rsidR="00FC6625" w:rsidRDefault="00FC6625" w:rsidP="00AF2F9F">
            <w:pPr>
              <w:ind w:left="-14"/>
              <w:jc w:val="center"/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8D8E04F" wp14:editId="33223541">
                      <wp:extent cx="137160" cy="137160"/>
                      <wp:effectExtent l="19050" t="19050" r="15240" b="15240"/>
                      <wp:docPr id="1225056726" name="Elipse 1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30099ED" id="Elipse 1" o:spid="_x0000_s1026" alt="Decorativo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</w:tcPr>
          <w:p w14:paraId="186A1C25" w14:textId="3837EE61" w:rsidR="00FC6625" w:rsidRPr="005579C9" w:rsidRDefault="00FC6625" w:rsidP="0063153B">
            <w:pPr>
              <w:pStyle w:val="Ttulo1"/>
            </w:pPr>
          </w:p>
          <w:p w14:paraId="549119B3" w14:textId="73C482C7" w:rsidR="006A7B3F" w:rsidRPr="006A7B3F" w:rsidRDefault="006A7B3F" w:rsidP="006A7B3F">
            <w:pPr>
              <w:pStyle w:val="NormalWeb"/>
            </w:pPr>
            <w:r w:rsidRPr="006A7B3F">
              <w:rPr>
                <w:b/>
                <w:bCs/>
              </w:rPr>
              <w:t>Asunto: Carta de presentación para puesto en el área de construcción</w:t>
            </w:r>
          </w:p>
          <w:p w14:paraId="5D93D8DE" w14:textId="226A0B17" w:rsidR="006A7B3F" w:rsidRPr="006A7B3F" w:rsidRDefault="006A7B3F" w:rsidP="006A7B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6A7B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Estimado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: Juan Gonzales</w:t>
            </w:r>
            <w:r w:rsidR="0051036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 xml:space="preserve"> López </w:t>
            </w:r>
          </w:p>
          <w:p w14:paraId="0BF3AB9F" w14:textId="5B5141AA" w:rsidR="006A7B3F" w:rsidRPr="006A7B3F" w:rsidRDefault="006A7B3F" w:rsidP="006A7B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6A7B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Me dirijo a usted para expresar mi interés en integrarme a su equipo de trabajo en el área de construcción. Soy Técnico en Construcción egresado del Centro de Estudios Científicos y Tecnológicos No. 7 "Cuauhtémoc" del Instituto Politécnico Nacional, y tengo un fuerte compromiso con el desarrollo profesional dentro del sector.</w:t>
            </w:r>
          </w:p>
          <w:p w14:paraId="1E0BA69D" w14:textId="058228E0" w:rsidR="006A7B3F" w:rsidRPr="006A7B3F" w:rsidRDefault="006A7B3F" w:rsidP="006A7B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6A7B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Durante mi formación técnica adquirí conocimientos en dibujo técnico, análisis de precios unitarios, supervisión de obra, estructuras, materiales de construcción y normas oficiales aplicables. También me familiaricé con herramientas como AutoCAD, Revit y software para cuantificación y presupuestos. A lo largo de diversos proyectos escolares y prácticas en talleres, desarrollé habilidades de organización, trabajo en equipo y solución de problemas en campo.</w:t>
            </w:r>
          </w:p>
          <w:p w14:paraId="4003A330" w14:textId="77777777" w:rsidR="006A7B3F" w:rsidRPr="006A7B3F" w:rsidRDefault="006A7B3F" w:rsidP="006A7B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6A7B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Estoy interesado en formar parte de una empresa como la suya, donde pueda contribuir con mis conocimientos técnicos, disposición para aprender y ética de trabajo. Estoy abierto a ocupar una posición inicial o de apoyo, con la intención de crecer profesionalmente y aportar valor al equipo.</w:t>
            </w:r>
          </w:p>
          <w:p w14:paraId="66982D38" w14:textId="77777777" w:rsidR="006A7B3F" w:rsidRPr="006A7B3F" w:rsidRDefault="006A7B3F" w:rsidP="006A7B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6A7B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Quedo a su disposición para una entrevista donde pueda ampliar los detalles de mi perfil y responder cualquier duda. Agradezco de antemano su tiempo y consideración.</w:t>
            </w:r>
          </w:p>
          <w:p w14:paraId="770BB3CD" w14:textId="77777777" w:rsidR="006A7B3F" w:rsidRPr="006A7B3F" w:rsidRDefault="006A7B3F" w:rsidP="006A7B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6A7B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t>Atentamente,</w:t>
            </w:r>
          </w:p>
          <w:p w14:paraId="16FDC659" w14:textId="208B4EEB" w:rsidR="006A7B3F" w:rsidRPr="006A7B3F" w:rsidRDefault="00510362" w:rsidP="006A7B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s-MX" w:eastAsia="es-MX"/>
              </w:rPr>
              <w:t>Miriam Sánchez Olivares</w:t>
            </w:r>
          </w:p>
          <w:p w14:paraId="732094F9" w14:textId="19E77225" w:rsidR="006A7B3F" w:rsidRPr="006A7B3F" w:rsidRDefault="006A7B3F" w:rsidP="00510362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</w:pPr>
            <w:r w:rsidRPr="006A7B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MX" w:eastAsia="es-MX"/>
              </w:rPr>
              <w:pict w14:anchorId="4F358DE3">
                <v:rect id="_x0000_i1025" style="width:0;height:1.5pt" o:hralign="center" o:hrstd="t" o:hr="t" fillcolor="#a0a0a0" stroked="f"/>
              </w:pict>
            </w:r>
          </w:p>
          <w:p w14:paraId="495F4DCD" w14:textId="322A4A91" w:rsidR="00FC6625" w:rsidRDefault="00FC6625" w:rsidP="00526631"/>
          <w:p w14:paraId="68388E9B" w14:textId="77777777" w:rsidR="00FC6625" w:rsidRDefault="00FC6625" w:rsidP="0063153B"/>
          <w:p w14:paraId="5CC3C80B" w14:textId="66965F9C" w:rsidR="00FC6625" w:rsidRDefault="00FC6625" w:rsidP="0063153B"/>
          <w:p w14:paraId="5DDE31E0" w14:textId="77777777" w:rsidR="00FC6625" w:rsidRDefault="00FC6625" w:rsidP="0063153B"/>
          <w:p w14:paraId="302C3D16" w14:textId="6A0820B4" w:rsidR="00FC6625" w:rsidRDefault="00FC6625" w:rsidP="0063153B"/>
          <w:p w14:paraId="2C303F3F" w14:textId="77777777" w:rsidR="00FC6625" w:rsidRDefault="00FC6625" w:rsidP="009C2411"/>
        </w:tc>
      </w:tr>
      <w:tr w:rsidR="00FC6625" w14:paraId="6C64AB11" w14:textId="77777777" w:rsidTr="0063153B">
        <w:trPr>
          <w:trHeight w:val="10332"/>
        </w:trPr>
        <w:tc>
          <w:tcPr>
            <w:tcW w:w="2520" w:type="dxa"/>
            <w:vMerge/>
          </w:tcPr>
          <w:p w14:paraId="12AAA9DB" w14:textId="77777777" w:rsidR="00FC6625" w:rsidRDefault="00FC6625" w:rsidP="00EA62A2">
            <w:pPr>
              <w:pStyle w:val="Ttulo2"/>
            </w:pPr>
          </w:p>
        </w:tc>
        <w:tc>
          <w:tcPr>
            <w:tcW w:w="360" w:type="dxa"/>
            <w:tcBorders>
              <w:right w:val="single" w:sz="18" w:space="0" w:color="BF1E00" w:themeColor="accent1"/>
            </w:tcBorders>
          </w:tcPr>
          <w:p w14:paraId="38430396" w14:textId="77777777" w:rsidR="00FC6625" w:rsidRDefault="00FC6625" w:rsidP="00EA62A2">
            <w:pPr>
              <w:rPr>
                <w:lang w:val="en-AU" w:eastAsia="en-AU"/>
              </w:rPr>
            </w:pPr>
          </w:p>
        </w:tc>
        <w:tc>
          <w:tcPr>
            <w:tcW w:w="360" w:type="dxa"/>
            <w:tcBorders>
              <w:left w:val="single" w:sz="18" w:space="0" w:color="BF1E00" w:themeColor="accent1"/>
            </w:tcBorders>
          </w:tcPr>
          <w:p w14:paraId="7DED60D6" w14:textId="2E264BA1" w:rsidR="00FC6625" w:rsidRDefault="00FC6625" w:rsidP="009C2411"/>
        </w:tc>
        <w:tc>
          <w:tcPr>
            <w:tcW w:w="6840" w:type="dxa"/>
            <w:vMerge/>
          </w:tcPr>
          <w:p w14:paraId="16A8FFA9" w14:textId="77777777" w:rsidR="00FC6625" w:rsidRPr="005579C9" w:rsidRDefault="00FC6625" w:rsidP="00EA62A2">
            <w:pPr>
              <w:pStyle w:val="Ttulo2"/>
            </w:pPr>
          </w:p>
        </w:tc>
      </w:tr>
    </w:tbl>
    <w:p w14:paraId="6D039F9D" w14:textId="77777777" w:rsidR="00180710" w:rsidRDefault="00180710" w:rsidP="00FB0432"/>
    <w:sectPr w:rsidR="00180710" w:rsidSect="000964E6">
      <w:type w:val="continuous"/>
      <w:pgSz w:w="11906" w:h="16838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08180" w14:textId="77777777" w:rsidR="00D842D5" w:rsidRDefault="00D842D5" w:rsidP="003D42E9">
      <w:r>
        <w:separator/>
      </w:r>
    </w:p>
  </w:endnote>
  <w:endnote w:type="continuationSeparator" w:id="0">
    <w:p w14:paraId="5749B41C" w14:textId="77777777" w:rsidR="00D842D5" w:rsidRDefault="00D842D5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4A3C" w14:textId="77777777" w:rsidR="00D842D5" w:rsidRDefault="00D842D5" w:rsidP="003D42E9">
      <w:r>
        <w:separator/>
      </w:r>
    </w:p>
  </w:footnote>
  <w:footnote w:type="continuationSeparator" w:id="0">
    <w:p w14:paraId="473A93F6" w14:textId="77777777" w:rsidR="00D842D5" w:rsidRDefault="00D842D5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3F"/>
    <w:rsid w:val="000761F2"/>
    <w:rsid w:val="000964E6"/>
    <w:rsid w:val="000D60A5"/>
    <w:rsid w:val="000E055C"/>
    <w:rsid w:val="00180710"/>
    <w:rsid w:val="001A07E0"/>
    <w:rsid w:val="001B47FA"/>
    <w:rsid w:val="001D7755"/>
    <w:rsid w:val="002400FA"/>
    <w:rsid w:val="0030456C"/>
    <w:rsid w:val="00315265"/>
    <w:rsid w:val="00322C94"/>
    <w:rsid w:val="0039032E"/>
    <w:rsid w:val="003D42E9"/>
    <w:rsid w:val="003E4645"/>
    <w:rsid w:val="003F4542"/>
    <w:rsid w:val="00413FAB"/>
    <w:rsid w:val="004167D1"/>
    <w:rsid w:val="00430E0C"/>
    <w:rsid w:val="004823C2"/>
    <w:rsid w:val="00483E87"/>
    <w:rsid w:val="004940BD"/>
    <w:rsid w:val="004A6BB1"/>
    <w:rsid w:val="004B0CFE"/>
    <w:rsid w:val="00510362"/>
    <w:rsid w:val="00523B0B"/>
    <w:rsid w:val="00526631"/>
    <w:rsid w:val="00531E08"/>
    <w:rsid w:val="005578C3"/>
    <w:rsid w:val="005B65A2"/>
    <w:rsid w:val="0063153B"/>
    <w:rsid w:val="00631E10"/>
    <w:rsid w:val="00671B73"/>
    <w:rsid w:val="006A7B3F"/>
    <w:rsid w:val="00713365"/>
    <w:rsid w:val="00724932"/>
    <w:rsid w:val="007B67D3"/>
    <w:rsid w:val="008038BB"/>
    <w:rsid w:val="008543EA"/>
    <w:rsid w:val="00854858"/>
    <w:rsid w:val="00865306"/>
    <w:rsid w:val="008F52BA"/>
    <w:rsid w:val="009048D2"/>
    <w:rsid w:val="00960AE6"/>
    <w:rsid w:val="009C2411"/>
    <w:rsid w:val="00A457B0"/>
    <w:rsid w:val="00A6401B"/>
    <w:rsid w:val="00AB5A73"/>
    <w:rsid w:val="00AF2F9F"/>
    <w:rsid w:val="00B067CD"/>
    <w:rsid w:val="00B70A77"/>
    <w:rsid w:val="00B758ED"/>
    <w:rsid w:val="00C832BD"/>
    <w:rsid w:val="00C96045"/>
    <w:rsid w:val="00CA45DF"/>
    <w:rsid w:val="00CB3F60"/>
    <w:rsid w:val="00D53461"/>
    <w:rsid w:val="00D7168E"/>
    <w:rsid w:val="00D842D5"/>
    <w:rsid w:val="00E0696E"/>
    <w:rsid w:val="00E520A3"/>
    <w:rsid w:val="00EA62A2"/>
    <w:rsid w:val="00EB6FE0"/>
    <w:rsid w:val="00EC5D87"/>
    <w:rsid w:val="00EE4AD0"/>
    <w:rsid w:val="00F85A56"/>
    <w:rsid w:val="00F96D85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853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31"/>
    <w:rPr>
      <w:color w:val="0B0402" w:themeColor="accent6" w:themeShade="1A"/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paragraph" w:styleId="Ttulo2">
    <w:name w:val="heading 2"/>
    <w:basedOn w:val="Normal"/>
    <w:link w:val="Ttulo2C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paragraph" w:styleId="Ttulo3">
    <w:name w:val="heading 3"/>
    <w:basedOn w:val="Normal"/>
    <w:link w:val="Ttulo3C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BF1E00" w:themeColor="accent1"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6631"/>
    <w:rPr>
      <w:color w:val="0B0402" w:themeColor="accent6" w:themeShade="1A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6631"/>
    <w:rPr>
      <w:color w:val="0B0402" w:themeColor="accent6" w:themeShade="1A"/>
      <w:sz w:val="2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631"/>
    <w:rPr>
      <w:rFonts w:ascii="Agency FB" w:eastAsiaTheme="majorEastAsia" w:hAnsi="Agency FB" w:cs="Times New Roman (Headings CS)"/>
      <w:caps/>
      <w:color w:val="BF1E00" w:themeColor="accent1"/>
      <w:spacing w:val="20"/>
      <w:sz w:val="20"/>
    </w:rPr>
  </w:style>
  <w:style w:type="paragraph" w:styleId="Ttulo">
    <w:name w:val="Title"/>
    <w:basedOn w:val="Normal"/>
    <w:link w:val="TtuloC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3153B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526631"/>
    <w:rPr>
      <w:color w:val="808080"/>
    </w:rPr>
  </w:style>
  <w:style w:type="table" w:styleId="Tablaconcuadrcula">
    <w:name w:val="Table Grid"/>
    <w:basedOn w:val="Tab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enciasutil">
    <w:name w:val="Subtle Reference"/>
    <w:basedOn w:val="Fuentedeprrafopredeter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rrafodelista">
    <w:name w:val="List Paragraph"/>
    <w:basedOn w:val="Normal"/>
    <w:uiPriority w:val="34"/>
    <w:semiHidden/>
    <w:rsid w:val="00EB6FE0"/>
    <w:pPr>
      <w:ind w:left="360"/>
      <w:contextualSpacing/>
    </w:pPr>
  </w:style>
  <w:style w:type="table" w:customStyle="1" w:styleId="Sinrelleno">
    <w:name w:val="Sin relleno"/>
    <w:basedOn w:val="Tab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aconcuadrculaclara">
    <w:name w:val="Grid Table Light"/>
    <w:basedOn w:val="Tab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 1"/>
    <w:basedOn w:val="Tab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ar"/>
    <w:uiPriority w:val="11"/>
    <w:rsid w:val="0063153B"/>
    <w:pPr>
      <w:numPr>
        <w:ilvl w:val="1"/>
      </w:numPr>
      <w:spacing w:after="160"/>
    </w:pPr>
    <w:rPr>
      <w:rFonts w:eastAsiaTheme="minorEastAsia"/>
      <w:color w:val="BF1E00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3153B"/>
    <w:rPr>
      <w:rFonts w:eastAsiaTheme="minorEastAsia"/>
      <w:color w:val="BF1E00" w:themeColor="accent1"/>
      <w:szCs w:val="22"/>
    </w:rPr>
  </w:style>
  <w:style w:type="paragraph" w:styleId="NormalWeb">
    <w:name w:val="Normal (Web)"/>
    <w:basedOn w:val="Normal"/>
    <w:uiPriority w:val="99"/>
    <w:semiHidden/>
    <w:unhideWhenUsed/>
    <w:rsid w:val="006A7B3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A7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8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C4E922FF-C3D7-44DE-AD2D-C5BA2075BC6F%7d\%7bB73516A5-4484-432B-B491-19A0C0D0B23A%7dtf163928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CAA950343E4A319B7034E13C6B8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E794C-BF70-46D9-B072-D1163D297845}"/>
      </w:docPartPr>
      <w:docPartBody>
        <w:p w:rsidR="00000000" w:rsidRDefault="008E3735">
          <w:pPr>
            <w:pStyle w:val="C8CAA950343E4A319B7034E13C6B89CF"/>
          </w:pPr>
          <w:r>
            <w:rPr>
              <w:lang w:bidi="es-ES"/>
            </w:rPr>
            <w:t>Boston, MA 98765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5"/>
    <w:rsid w:val="008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F40217BC2A940F792ED63FC1CD61FB5">
    <w:name w:val="CF40217BC2A940F792ED63FC1CD61FB5"/>
  </w:style>
  <w:style w:type="paragraph" w:customStyle="1" w:styleId="6447AA300D454A0B9D9B4630B7A2AE04">
    <w:name w:val="6447AA300D454A0B9D9B4630B7A2AE04"/>
  </w:style>
  <w:style w:type="paragraph" w:customStyle="1" w:styleId="EE76EA35B6704682A604167EE9A15773">
    <w:name w:val="EE76EA35B6704682A604167EE9A15773"/>
  </w:style>
  <w:style w:type="paragraph" w:customStyle="1" w:styleId="A421DEB63EBD45A49D34844A3904E525">
    <w:name w:val="A421DEB63EBD45A49D34844A3904E525"/>
  </w:style>
  <w:style w:type="paragraph" w:customStyle="1" w:styleId="B0862611829F4D4E9E2A3530E873436A">
    <w:name w:val="B0862611829F4D4E9E2A3530E873436A"/>
  </w:style>
  <w:style w:type="paragraph" w:customStyle="1" w:styleId="9DFF5830D5F24B98B3E7BCCA5138FDC1">
    <w:name w:val="9DFF5830D5F24B98B3E7BCCA5138FDC1"/>
  </w:style>
  <w:style w:type="paragraph" w:customStyle="1" w:styleId="3436DA38BE9A44FB81634E575C7BA0C3">
    <w:name w:val="3436DA38BE9A44FB81634E575C7BA0C3"/>
  </w:style>
  <w:style w:type="paragraph" w:customStyle="1" w:styleId="A836AF830C9C4D5C9DBDFA6495D4B0FD">
    <w:name w:val="A836AF830C9C4D5C9DBDFA6495D4B0FD"/>
  </w:style>
  <w:style w:type="paragraph" w:customStyle="1" w:styleId="B225B49801D74C5FAA348EE8381BCA90">
    <w:name w:val="B225B49801D74C5FAA348EE8381BCA90"/>
  </w:style>
  <w:style w:type="paragraph" w:customStyle="1" w:styleId="5369CF02338842489CF54AD028E55BCC">
    <w:name w:val="5369CF02338842489CF54AD028E55BCC"/>
  </w:style>
  <w:style w:type="paragraph" w:customStyle="1" w:styleId="C8CAA950343E4A319B7034E13C6B89CF">
    <w:name w:val="C8CAA950343E4A319B7034E13C6B89CF"/>
  </w:style>
  <w:style w:type="paragraph" w:customStyle="1" w:styleId="144E9A155B774AC991139599754D526F">
    <w:name w:val="144E9A155B774AC991139599754D526F"/>
  </w:style>
  <w:style w:type="paragraph" w:customStyle="1" w:styleId="974EE51C433741328471AAD20EE3779E">
    <w:name w:val="974EE51C433741328471AAD20EE3779E"/>
  </w:style>
  <w:style w:type="paragraph" w:customStyle="1" w:styleId="6455DA8091D44629999A498686AB29A8">
    <w:name w:val="6455DA8091D44629999A498686AB29A8"/>
  </w:style>
  <w:style w:type="paragraph" w:customStyle="1" w:styleId="01A09D22ECC24EB38E23B6708D4B9833">
    <w:name w:val="01A09D22ECC24EB38E23B6708D4B9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20CC9D5-58B0-46B9-AF12-831046E8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{B73516A5-4484-432B-B491-19A0C0D0B23A}tf16392877_win32</Template>
  <TotalTime>0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2025-09-09T16:03:00Z</dcterms:created>
  <dcterms:modified xsi:type="dcterms:W3CDTF">2025-09-09T16:28:00Z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