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5692" w14:textId="2948F6F8" w:rsidR="003D0B8F" w:rsidRPr="009B1E67" w:rsidRDefault="00FE60D5" w:rsidP="00FE60D5">
      <w:pPr>
        <w:spacing w:before="0"/>
        <w:rPr>
          <w:noProof/>
          <w:lang w:val="es-MX"/>
        </w:rPr>
      </w:pPr>
      <w:r w:rsidRPr="009B1E67">
        <w:rPr>
          <w:noProof/>
          <w:lang w:val="es-MX"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02DBF7" wp14:editId="054E8A13">
                <wp:simplePos x="0" y="0"/>
                <wp:positionH relativeFrom="column">
                  <wp:posOffset>-276225</wp:posOffset>
                </wp:positionH>
                <wp:positionV relativeFrom="paragraph">
                  <wp:posOffset>-219075</wp:posOffset>
                </wp:positionV>
                <wp:extent cx="10696575" cy="7498080"/>
                <wp:effectExtent l="19050" t="114300" r="142875" b="140970"/>
                <wp:wrapNone/>
                <wp:docPr id="1" name="Imagen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498080"/>
                          <a:chOff x="0" y="109821"/>
                          <a:chExt cx="9961183" cy="7572074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a libre: Forma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bre: Forma 9"/>
                        <wps:cNvSpPr/>
                        <wps:spPr>
                          <a:xfrm>
                            <a:off x="85724" y="109821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1096" id="Imagen 3" o:spid="_x0000_s1026" alt="&quot;&quot;" style="position:absolute;margin-left:-21.75pt;margin-top:-17.25pt;width:842.25pt;height:590.4pt;z-index:-251657216;mso-width-relative:margin;mso-height-relative:margin" coordorigin=",1098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">
                <v:shape id="Forma libre: Forma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orma libre: Forma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orma libre: Forma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orma libre: Forma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orma libre: Forma 9" o:spid="_x0000_s1031" style="position:absolute;left:857;top:1098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orma libre: Forma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orma libre: Forma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6521"/>
        <w:gridCol w:w="7582"/>
        <w:gridCol w:w="2015"/>
      </w:tblGrid>
      <w:tr w:rsidR="008620FD" w:rsidRPr="009B1E67" w14:paraId="3950D56E" w14:textId="77777777" w:rsidTr="00432F7C">
        <w:trPr>
          <w:trHeight w:val="3525"/>
        </w:trPr>
        <w:tc>
          <w:tcPr>
            <w:tcW w:w="6521" w:type="dxa"/>
          </w:tcPr>
          <w:p w14:paraId="69A86966" w14:textId="1F7DCE77" w:rsidR="008620FD" w:rsidRDefault="008620FD" w:rsidP="007C2B59">
            <w:pPr>
              <w:rPr>
                <w:noProof/>
                <w:lang w:val="es-MX"/>
              </w:rPr>
            </w:pPr>
          </w:p>
          <w:p w14:paraId="48FB4B43" w14:textId="0221B97D" w:rsidR="00432F7C" w:rsidRDefault="00432F7C" w:rsidP="00432F7C">
            <w:pPr>
              <w:rPr>
                <w:noProof/>
                <w:lang w:val="es-MX"/>
              </w:rPr>
            </w:pPr>
          </w:p>
          <w:p w14:paraId="7CD111AD" w14:textId="62D5931A" w:rsidR="00432F7C" w:rsidRPr="00432F7C" w:rsidRDefault="0067491B" w:rsidP="00432F7C">
            <w:pPr>
              <w:jc w:val="right"/>
              <w:rPr>
                <w:lang w:val="es-MX"/>
              </w:rPr>
            </w:pPr>
            <w:r w:rsidRPr="0067491B">
              <w:rPr>
                <w:noProof/>
                <w:lang w:val="es-MX"/>
              </w:rPr>
              <w:drawing>
                <wp:anchor distT="0" distB="0" distL="114300" distR="114300" simplePos="0" relativeHeight="251660288" behindDoc="0" locked="0" layoutInCell="1" allowOverlap="1" wp14:anchorId="53782734" wp14:editId="20C50700">
                  <wp:simplePos x="0" y="0"/>
                  <wp:positionH relativeFrom="column">
                    <wp:posOffset>703761</wp:posOffset>
                  </wp:positionH>
                  <wp:positionV relativeFrom="paragraph">
                    <wp:posOffset>552450</wp:posOffset>
                  </wp:positionV>
                  <wp:extent cx="1827176" cy="2374948"/>
                  <wp:effectExtent l="0" t="0" r="1905" b="6350"/>
                  <wp:wrapNone/>
                  <wp:docPr id="11834577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5773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176" cy="237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82" w:type="dxa"/>
            <w:tcMar>
              <w:top w:w="2160" w:type="dxa"/>
              <w:left w:w="0" w:type="dxa"/>
              <w:right w:w="115" w:type="dxa"/>
            </w:tcMar>
          </w:tcPr>
          <w:p w14:paraId="7BA0169A" w14:textId="24E65743" w:rsidR="008620FD" w:rsidRPr="00432F7C" w:rsidRDefault="00000000" w:rsidP="00E5434A">
            <w:pPr>
              <w:pStyle w:val="Ttulo"/>
              <w:rPr>
                <w:noProof/>
                <w:sz w:val="28"/>
                <w:szCs w:val="36"/>
                <w:lang w:val="es-MX"/>
              </w:rPr>
            </w:pPr>
            <w:sdt>
              <w:sdtPr>
                <w:rPr>
                  <w:noProof/>
                  <w:sz w:val="28"/>
                  <w:szCs w:val="36"/>
                  <w:lang w:val="es-MX"/>
                </w:rPr>
                <w:id w:val="-1750419990"/>
                <w:placeholder>
                  <w:docPart w:val="542CD24B737C426E893391777CD5C99D"/>
                </w:placeholder>
                <w:temporary/>
                <w:showingPlcHdr/>
                <w15:appearance w15:val="hidden"/>
              </w:sdtPr>
              <w:sdtContent>
                <w:r w:rsidR="008620FD" w:rsidRPr="00432F7C">
                  <w:rPr>
                    <w:noProof/>
                    <w:lang w:val="es-MX" w:bidi="es-ES"/>
                  </w:rPr>
                  <w:t>Certificado de participación</w:t>
                </w:r>
              </w:sdtContent>
            </w:sdt>
          </w:p>
          <w:p w14:paraId="408DBB00" w14:textId="33D57B93" w:rsidR="00432F7C" w:rsidRDefault="00432F7C" w:rsidP="00432F7C">
            <w:pPr>
              <w:pStyle w:val="Subttulo"/>
              <w:rPr>
                <w:noProof/>
                <w:sz w:val="28"/>
                <w:szCs w:val="36"/>
                <w:lang w:val="es-MX"/>
              </w:rPr>
            </w:pPr>
            <w:r>
              <w:rPr>
                <w:noProof/>
                <w:sz w:val="28"/>
                <w:szCs w:val="36"/>
                <w:lang w:val="es-MX"/>
              </w:rPr>
              <w:t xml:space="preserve">A SANCHEZ OLIVARES MIRIAM </w:t>
            </w:r>
          </w:p>
          <w:p w14:paraId="6D993ED4" w14:textId="72F51E06" w:rsidR="00432F7C" w:rsidRPr="00432F7C" w:rsidRDefault="00432F7C" w:rsidP="00432F7C">
            <w:pPr>
              <w:pStyle w:val="Subttulo"/>
              <w:rPr>
                <w:noProof/>
                <w:sz w:val="28"/>
                <w:szCs w:val="36"/>
                <w:lang w:val="es-MX"/>
              </w:rPr>
            </w:pPr>
            <w:r w:rsidRPr="00432F7C">
              <w:rPr>
                <w:noProof/>
                <w:sz w:val="28"/>
                <w:szCs w:val="36"/>
                <w:lang w:val="es-MX"/>
              </w:rPr>
              <w:t xml:space="preserve">Ha concluido satisfactoriamente el </w:t>
            </w:r>
            <w:r w:rsidRPr="00432F7C">
              <w:rPr>
                <w:b/>
                <w:bCs/>
                <w:noProof/>
                <w:sz w:val="28"/>
                <w:szCs w:val="36"/>
                <w:lang w:val="es-MX"/>
              </w:rPr>
              <w:t>Curso de Microsoft Word</w:t>
            </w:r>
            <w:r w:rsidRPr="00432F7C">
              <w:rPr>
                <w:noProof/>
                <w:sz w:val="28"/>
                <w:szCs w:val="36"/>
                <w:lang w:val="es-MX"/>
              </w:rPr>
              <w:t xml:space="preserve"> demostrando los conocimientos y habilidades necesarias en el manejo de este procesador de textos.</w:t>
            </w:r>
          </w:p>
          <w:p w14:paraId="2B0C4A2C" w14:textId="77777777" w:rsidR="00432F7C" w:rsidRPr="00432F7C" w:rsidRDefault="00432F7C" w:rsidP="00432F7C">
            <w:pPr>
              <w:pStyle w:val="Subttulo"/>
              <w:rPr>
                <w:noProof/>
                <w:sz w:val="28"/>
                <w:szCs w:val="36"/>
                <w:lang w:val="es-MX"/>
              </w:rPr>
            </w:pPr>
            <w:r w:rsidRPr="00432F7C">
              <w:rPr>
                <w:noProof/>
                <w:sz w:val="28"/>
                <w:szCs w:val="36"/>
                <w:lang w:val="es-MX"/>
              </w:rPr>
              <w:t>Se expide el presente certificado como constancia de su esfuerzo, compromiso y dedicación durante el desarrollo del curso.</w:t>
            </w:r>
          </w:p>
          <w:p w14:paraId="118636E7" w14:textId="4FA1C64A" w:rsidR="00432F7C" w:rsidRPr="00432F7C" w:rsidRDefault="00432F7C" w:rsidP="00432F7C">
            <w:pPr>
              <w:pStyle w:val="Subttulo"/>
              <w:rPr>
                <w:noProof/>
                <w:sz w:val="28"/>
                <w:szCs w:val="36"/>
                <w:lang w:val="es-MX"/>
              </w:rPr>
            </w:pPr>
          </w:p>
          <w:p w14:paraId="79D3730E" w14:textId="0DC44BF7" w:rsidR="008620FD" w:rsidRPr="00432F7C" w:rsidRDefault="008620FD" w:rsidP="00E5434A">
            <w:pPr>
              <w:pStyle w:val="Subttulo"/>
              <w:rPr>
                <w:noProof/>
                <w:sz w:val="28"/>
                <w:szCs w:val="36"/>
                <w:lang w:val="es-MX"/>
              </w:rPr>
            </w:pPr>
          </w:p>
        </w:tc>
        <w:tc>
          <w:tcPr>
            <w:tcW w:w="2015" w:type="dxa"/>
          </w:tcPr>
          <w:p w14:paraId="3FF1C64A" w14:textId="10433E91" w:rsidR="008620FD" w:rsidRPr="009B1E67" w:rsidRDefault="008620FD" w:rsidP="001D26D4">
            <w:pPr>
              <w:rPr>
                <w:noProof/>
                <w:lang w:val="es-MX"/>
              </w:rPr>
            </w:pPr>
          </w:p>
        </w:tc>
      </w:tr>
      <w:tr w:rsidR="008620FD" w:rsidRPr="009B1E67" w14:paraId="4AB120D9" w14:textId="77777777" w:rsidTr="00432F7C">
        <w:trPr>
          <w:trHeight w:val="1584"/>
        </w:trPr>
        <w:tc>
          <w:tcPr>
            <w:tcW w:w="6521" w:type="dxa"/>
          </w:tcPr>
          <w:p w14:paraId="6D18C0EA" w14:textId="77777777" w:rsidR="008620FD" w:rsidRPr="009B1E67" w:rsidRDefault="008620FD" w:rsidP="008620FD">
            <w:pPr>
              <w:rPr>
                <w:noProof/>
                <w:lang w:val="es-MX"/>
              </w:rPr>
            </w:pPr>
          </w:p>
        </w:tc>
        <w:tc>
          <w:tcPr>
            <w:tcW w:w="7582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69ADB6AF" w14:textId="36FC909D" w:rsidR="008620FD" w:rsidRPr="009B1E67" w:rsidRDefault="0067491B" w:rsidP="008620FD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244B5E6" wp14:editId="75AB334B">
                      <wp:simplePos x="0" y="0"/>
                      <wp:positionH relativeFrom="column">
                        <wp:posOffset>1280028</wp:posOffset>
                      </wp:positionH>
                      <wp:positionV relativeFrom="paragraph">
                        <wp:posOffset>292492</wp:posOffset>
                      </wp:positionV>
                      <wp:extent cx="1971720" cy="643680"/>
                      <wp:effectExtent l="38100" t="38100" r="0" b="42545"/>
                      <wp:wrapNone/>
                      <wp:docPr id="124638192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1720" cy="64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A0B56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8" o:spid="_x0000_s1026" type="#_x0000_t75" style="position:absolute;margin-left:100.3pt;margin-top:22.55pt;width:156.2pt;height:5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s-MX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9674937" wp14:editId="7B8ECAFE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200025</wp:posOffset>
                      </wp:positionV>
                      <wp:extent cx="512640" cy="786960"/>
                      <wp:effectExtent l="38100" t="38100" r="40005" b="51435"/>
                      <wp:wrapNone/>
                      <wp:docPr id="748749579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2640" cy="78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AC9ED5" id="Entrada de lápiz 7" o:spid="_x0000_s1026" type="#_x0000_t75" style="position:absolute;margin-left:77.1pt;margin-top:15.25pt;width:41.35pt;height:6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015" w:type="dxa"/>
          </w:tcPr>
          <w:p w14:paraId="48464425" w14:textId="77777777" w:rsidR="008620FD" w:rsidRPr="009B1E67" w:rsidRDefault="008620FD" w:rsidP="008620FD">
            <w:pPr>
              <w:rPr>
                <w:noProof/>
                <w:lang w:val="es-MX"/>
              </w:rPr>
            </w:pPr>
          </w:p>
        </w:tc>
      </w:tr>
      <w:tr w:rsidR="001D26D4" w:rsidRPr="009B1E67" w14:paraId="068AE2C1" w14:textId="77777777" w:rsidTr="00432F7C">
        <w:trPr>
          <w:trHeight w:val="1325"/>
        </w:trPr>
        <w:tc>
          <w:tcPr>
            <w:tcW w:w="6521" w:type="dxa"/>
          </w:tcPr>
          <w:p w14:paraId="084603C5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  <w:tc>
          <w:tcPr>
            <w:tcW w:w="7582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5DCBB5B" w14:textId="77777777" w:rsidR="001D26D4" w:rsidRDefault="00000000" w:rsidP="00FE60D5">
            <w:pPr>
              <w:rPr>
                <w:noProof/>
                <w:lang w:val="es-MX"/>
              </w:rPr>
            </w:pPr>
            <w:sdt>
              <w:sdtPr>
                <w:rPr>
                  <w:noProof/>
                  <w:lang w:val="es-MX"/>
                </w:rPr>
                <w:id w:val="947584136"/>
                <w:placeholder>
                  <w:docPart w:val="11E696FAC38D46CE8EB35B657FF78697"/>
                </w:placeholder>
                <w:temporary/>
                <w:showingPlcHdr/>
                <w15:appearance w15:val="hidden"/>
              </w:sdtPr>
              <w:sdtContent>
                <w:r w:rsidR="00E5434A" w:rsidRPr="009B1E67">
                  <w:rPr>
                    <w:noProof/>
                    <w:lang w:val="es-MX" w:bidi="es-ES"/>
                  </w:rPr>
                  <w:t>Kiana Anderson, jefa de operaciones</w:t>
                </w:r>
              </w:sdtContent>
            </w:sdt>
          </w:p>
          <w:p w14:paraId="1236260C" w14:textId="77777777" w:rsidR="00432F7C" w:rsidRDefault="00432F7C" w:rsidP="00432F7C">
            <w:pPr>
              <w:rPr>
                <w:noProof/>
                <w:lang w:val="es-MX"/>
              </w:rPr>
            </w:pPr>
          </w:p>
          <w:p w14:paraId="010B555E" w14:textId="7EBFA5CF" w:rsidR="00432F7C" w:rsidRPr="00432F7C" w:rsidRDefault="00432F7C" w:rsidP="00432F7C">
            <w:pPr>
              <w:tabs>
                <w:tab w:val="left" w:pos="1714"/>
              </w:tabs>
              <w:rPr>
                <w:lang w:val="es-MX"/>
              </w:rPr>
            </w:pPr>
            <w:r>
              <w:rPr>
                <w:lang w:val="es-MX"/>
              </w:rPr>
              <w:tab/>
              <w:t>17 de septiembre de 2025</w:t>
            </w:r>
          </w:p>
        </w:tc>
        <w:tc>
          <w:tcPr>
            <w:tcW w:w="2015" w:type="dxa"/>
          </w:tcPr>
          <w:p w14:paraId="2AD69E7D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</w:tr>
      <w:tr w:rsidR="001D26D4" w:rsidRPr="009B1E67" w14:paraId="2DB12B86" w14:textId="77777777" w:rsidTr="00432F7C">
        <w:trPr>
          <w:trHeight w:val="991"/>
        </w:trPr>
        <w:tc>
          <w:tcPr>
            <w:tcW w:w="6521" w:type="dxa"/>
          </w:tcPr>
          <w:p w14:paraId="1929ADB7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  <w:tc>
          <w:tcPr>
            <w:tcW w:w="7582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6EFA0C06" w14:textId="7B2EF23E" w:rsidR="001D26D4" w:rsidRPr="009B1E67" w:rsidRDefault="00000000" w:rsidP="001D26D4">
            <w:pPr>
              <w:rPr>
                <w:noProof/>
                <w:lang w:val="es-MX"/>
              </w:rPr>
            </w:pPr>
            <w:sdt>
              <w:sdtPr>
                <w:rPr>
                  <w:noProof/>
                  <w:lang w:val="es-MX"/>
                </w:rPr>
                <w:id w:val="-1191213813"/>
                <w:placeholder>
                  <w:docPart w:val="006D36E807EC4488B93BC996BE59F683"/>
                </w:placeholder>
                <w:temporary/>
                <w:showingPlcHdr/>
                <w15:appearance w15:val="hidden"/>
              </w:sdtPr>
              <w:sdtContent>
                <w:r w:rsidR="00E5434A" w:rsidRPr="009B1E67">
                  <w:rPr>
                    <w:noProof/>
                    <w:lang w:val="es-MX" w:bidi="es-ES"/>
                  </w:rPr>
                  <w:t>Fecha</w:t>
                </w:r>
              </w:sdtContent>
            </w:sdt>
          </w:p>
        </w:tc>
        <w:tc>
          <w:tcPr>
            <w:tcW w:w="2015" w:type="dxa"/>
          </w:tcPr>
          <w:p w14:paraId="09AC2FC4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</w:tr>
    </w:tbl>
    <w:p w14:paraId="00DF8BCD" w14:textId="77777777" w:rsidR="003D0B8F" w:rsidRPr="009B1E67" w:rsidRDefault="003D0B8F" w:rsidP="00E5434A">
      <w:pPr>
        <w:rPr>
          <w:noProof/>
          <w:lang w:val="es-MX"/>
        </w:rPr>
      </w:pPr>
    </w:p>
    <w:sectPr w:rsidR="003D0B8F" w:rsidRPr="009B1E67" w:rsidSect="00D9340A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AD9AC" w14:textId="77777777" w:rsidR="00BF61A1" w:rsidRDefault="00BF61A1" w:rsidP="001D26D4">
      <w:r>
        <w:separator/>
      </w:r>
    </w:p>
  </w:endnote>
  <w:endnote w:type="continuationSeparator" w:id="0">
    <w:p w14:paraId="55B5F170" w14:textId="77777777" w:rsidR="00BF61A1" w:rsidRDefault="00BF61A1" w:rsidP="001D26D4">
      <w:r>
        <w:continuationSeparator/>
      </w:r>
    </w:p>
  </w:endnote>
  <w:endnote w:type="continuationNotice" w:id="1">
    <w:p w14:paraId="4972F74F" w14:textId="77777777" w:rsidR="00BF61A1" w:rsidRDefault="00BF61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8E6F6" w14:textId="77777777" w:rsidR="00BF61A1" w:rsidRDefault="00BF61A1" w:rsidP="001D26D4">
      <w:r>
        <w:separator/>
      </w:r>
    </w:p>
  </w:footnote>
  <w:footnote w:type="continuationSeparator" w:id="0">
    <w:p w14:paraId="1A58DA14" w14:textId="77777777" w:rsidR="00BF61A1" w:rsidRDefault="00BF61A1" w:rsidP="001D26D4">
      <w:r>
        <w:continuationSeparator/>
      </w:r>
    </w:p>
  </w:footnote>
  <w:footnote w:type="continuationNotice" w:id="1">
    <w:p w14:paraId="36E391D2" w14:textId="77777777" w:rsidR="00BF61A1" w:rsidRDefault="00BF61A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7C"/>
    <w:rsid w:val="00027D5A"/>
    <w:rsid w:val="00073F61"/>
    <w:rsid w:val="000C2671"/>
    <w:rsid w:val="000E1561"/>
    <w:rsid w:val="001314FA"/>
    <w:rsid w:val="001828B5"/>
    <w:rsid w:val="001B2278"/>
    <w:rsid w:val="001C616C"/>
    <w:rsid w:val="001D26D4"/>
    <w:rsid w:val="001E3AAD"/>
    <w:rsid w:val="001E755D"/>
    <w:rsid w:val="00283F5C"/>
    <w:rsid w:val="002929C9"/>
    <w:rsid w:val="00303EF0"/>
    <w:rsid w:val="00320A2E"/>
    <w:rsid w:val="003D0B8F"/>
    <w:rsid w:val="003F1F1C"/>
    <w:rsid w:val="00401A83"/>
    <w:rsid w:val="00432F7C"/>
    <w:rsid w:val="0051462D"/>
    <w:rsid w:val="0055003B"/>
    <w:rsid w:val="00557217"/>
    <w:rsid w:val="005616FB"/>
    <w:rsid w:val="00571585"/>
    <w:rsid w:val="005733A4"/>
    <w:rsid w:val="005C7DA9"/>
    <w:rsid w:val="00600126"/>
    <w:rsid w:val="00621E0E"/>
    <w:rsid w:val="006224C8"/>
    <w:rsid w:val="0067491B"/>
    <w:rsid w:val="007C2B59"/>
    <w:rsid w:val="007D610F"/>
    <w:rsid w:val="00831375"/>
    <w:rsid w:val="008620FD"/>
    <w:rsid w:val="00875D43"/>
    <w:rsid w:val="008D3301"/>
    <w:rsid w:val="008D527D"/>
    <w:rsid w:val="009274EF"/>
    <w:rsid w:val="00942404"/>
    <w:rsid w:val="009454BF"/>
    <w:rsid w:val="00967998"/>
    <w:rsid w:val="00967BFA"/>
    <w:rsid w:val="009A58E2"/>
    <w:rsid w:val="009B1E67"/>
    <w:rsid w:val="009B63FE"/>
    <w:rsid w:val="009F465B"/>
    <w:rsid w:val="00A02FF2"/>
    <w:rsid w:val="00A17D65"/>
    <w:rsid w:val="00A4188E"/>
    <w:rsid w:val="00AA08C1"/>
    <w:rsid w:val="00AE2C4D"/>
    <w:rsid w:val="00B548CD"/>
    <w:rsid w:val="00B854F6"/>
    <w:rsid w:val="00B94BC9"/>
    <w:rsid w:val="00BF61A1"/>
    <w:rsid w:val="00C72177"/>
    <w:rsid w:val="00CA25FE"/>
    <w:rsid w:val="00CB42DA"/>
    <w:rsid w:val="00CC2A1C"/>
    <w:rsid w:val="00CD5F3A"/>
    <w:rsid w:val="00CE1C46"/>
    <w:rsid w:val="00D77355"/>
    <w:rsid w:val="00D9340A"/>
    <w:rsid w:val="00DB2542"/>
    <w:rsid w:val="00E16C16"/>
    <w:rsid w:val="00E405EE"/>
    <w:rsid w:val="00E5434A"/>
    <w:rsid w:val="00E567F8"/>
    <w:rsid w:val="00E57B28"/>
    <w:rsid w:val="00E76D49"/>
    <w:rsid w:val="00E81AB7"/>
    <w:rsid w:val="00EA6673"/>
    <w:rsid w:val="00ED0448"/>
    <w:rsid w:val="00ED63C7"/>
    <w:rsid w:val="00EE0D44"/>
    <w:rsid w:val="00EF2A9C"/>
    <w:rsid w:val="00F43B97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48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Ttulo1">
    <w:name w:val="heading 1"/>
    <w:basedOn w:val="Normal"/>
    <w:next w:val="Normal"/>
    <w:link w:val="Ttulo1C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5434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Sinespaciado">
    <w:name w:val="No Spacing"/>
    <w:uiPriority w:val="1"/>
    <w:semiHidden/>
    <w:rsid w:val="00557217"/>
  </w:style>
  <w:style w:type="paragraph" w:styleId="Encabezado">
    <w:name w:val="header"/>
    <w:basedOn w:val="Normal"/>
    <w:link w:val="Encabezado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08C1"/>
    <w:rPr>
      <w:spacing w:val="10"/>
    </w:rPr>
  </w:style>
  <w:style w:type="paragraph" w:styleId="Piedepgina">
    <w:name w:val="footer"/>
    <w:basedOn w:val="Normal"/>
    <w:link w:val="Piedepgina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ertificado%20de%20particip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2CD24B737C426E893391777CD5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C42E5-945E-4A15-AE4A-FC025765DD96}"/>
      </w:docPartPr>
      <w:docPartBody>
        <w:p w:rsidR="00000000" w:rsidRDefault="00000000">
          <w:pPr>
            <w:pStyle w:val="542CD24B737C426E893391777CD5C99D"/>
          </w:pPr>
          <w:r w:rsidRPr="009B1E67">
            <w:rPr>
              <w:noProof/>
              <w:lang w:bidi="es-ES"/>
            </w:rPr>
            <w:t>Certificado de participación</w:t>
          </w:r>
        </w:p>
      </w:docPartBody>
    </w:docPart>
    <w:docPart>
      <w:docPartPr>
        <w:name w:val="11E696FAC38D46CE8EB35B657FF7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CD7E-C817-48E1-A045-DB534B23F84D}"/>
      </w:docPartPr>
      <w:docPartBody>
        <w:p w:rsidR="00000000" w:rsidRDefault="00000000">
          <w:pPr>
            <w:pStyle w:val="11E696FAC38D46CE8EB35B657FF78697"/>
          </w:pPr>
          <w:r w:rsidRPr="009B1E67">
            <w:rPr>
              <w:noProof/>
              <w:lang w:bidi="es-ES"/>
            </w:rPr>
            <w:t>Kiana Anderson, jefa de operaciones</w:t>
          </w:r>
        </w:p>
      </w:docPartBody>
    </w:docPart>
    <w:docPart>
      <w:docPartPr>
        <w:name w:val="006D36E807EC4488B93BC996BE59F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55FB5-B4EB-49CC-924C-C30B57B6ABFE}"/>
      </w:docPartPr>
      <w:docPartBody>
        <w:p w:rsidR="00000000" w:rsidRDefault="00000000">
          <w:pPr>
            <w:pStyle w:val="006D36E807EC4488B93BC996BE59F683"/>
          </w:pPr>
          <w:r w:rsidRPr="009B1E67">
            <w:rPr>
              <w:noProof/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78"/>
    <w:rsid w:val="00735778"/>
    <w:rsid w:val="00C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2CD24B737C426E893391777CD5C99D">
    <w:name w:val="542CD24B737C426E893391777CD5C99D"/>
  </w:style>
  <w:style w:type="paragraph" w:customStyle="1" w:styleId="0BCDB7100AA64DE78C17F81108F7BBCD">
    <w:name w:val="0BCDB7100AA64DE78C17F81108F7BBCD"/>
  </w:style>
  <w:style w:type="paragraph" w:customStyle="1" w:styleId="087CD0D4C3BB42AF9682221D50B94DD2">
    <w:name w:val="087CD0D4C3BB42AF9682221D50B94DD2"/>
  </w:style>
  <w:style w:type="paragraph" w:customStyle="1" w:styleId="11E696FAC38D46CE8EB35B657FF78697">
    <w:name w:val="11E696FAC38D46CE8EB35B657FF78697"/>
  </w:style>
  <w:style w:type="paragraph" w:customStyle="1" w:styleId="006D36E807EC4488B93BC996BE59F683">
    <w:name w:val="006D36E807EC4488B93BC996BE59F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01:58:29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1113 24575,'96'-56'0,"-60"37"0,45-32 0,34-20 0,-90 58 0,0-2 0,-1 0 0,0-1 0,-2-2 0,0 0 0,30-32 0,16-33 0,2-2 0,63-99 0,-120 161 0,0 0 0,-2-1 0,0 0 0,-2-1 0,11-42 0,-10 35 0,2 0 0,22-43 0,7-18 0,-39 156 0,-8-7 0,-2-1 0,-23 87 0,-47 104 0,52-172 0,-96 225 0,70-170 0,40-94 0,-2 0 0,0-2 0,-36 58 0,24-44 0,22-38 0,0-1 0,-1 0 0,1-1 0,-2 1 0,-8 10 0,11-15 0,0-1 0,0 1 0,0-1 0,0 0 0,-1 0 0,1-1 0,0 1 0,-1-1 0,1 0 0,-1 1 0,0-2 0,1 1 0,-1 0 0,0-1 0,0 1 0,1-1 0,-7-1 0,7 1 0,0 0 0,0-1 0,0 1 0,0-1 0,0 0 0,0 0 0,1 0 0,-1-1 0,0 1 0,1 0 0,-1-1 0,1 0 0,-1 0 0,1 0 0,0 0 0,-4-4 0,-1-3 0,-1-1 0,-11-21 0,-6-8 0,15 27 0,1-1 0,0 0 0,1 0 0,0-1 0,1 0 0,-7-21 0,13 31 0,0 0 0,0 0 0,0 0 0,0 0 0,1 0 0,0 0 0,0 0 0,0 0 0,0 0 0,1 0 0,-1 0 0,3-7 0,-1 8 0,-1 0 0,1 1 0,-1-1 0,1 0 0,0 1 0,0-1 0,0 1 0,0 0 0,1 0 0,-1 0 0,1 0 0,-1 0 0,1 0 0,0 0 0,-1 1 0,1 0 0,0-1 0,5 0 0,7-2 0,0 0 0,0 1 0,0 1 0,1 0 0,-1 2 0,29 1 0,-2 3 0,53 12 0,-78-13 0,199 49 0,-183-42 0,0 2 0,-1 1 0,-1 2 0,45 27 0,-70-37 0,1 0 0,-1 0 0,0 1 0,0 0 0,-1 0 0,0 0 0,8 13 0,25 55 0,-30-56 0,1-1 0,1 0 0,16 23 0,-15-27 0,0-1 0,1-1 0,1 0 0,0 0 0,0-1 0,1-1 0,0 0 0,1-1 0,0-1 0,17 6 0,8 0 0,0-1 0,75 10 0,-62-11 0,-35-6 0,1-2 0,0 0 0,22 0 0,-34-3 0,-1 0 0,0-1 0,1 1 0,-1-2 0,0 1 0,1-1 0,-1 0 0,0 0 0,0 0 0,-1-1 0,1 0 0,0 0 0,7-6 0,0-3 0,0 0 0,0-1 0,-1 0 0,-1-1 0,0 0 0,-1 0 0,0-2 0,-1 1 0,-1-1 0,-1 0 0,0-1 0,-1 1 0,-1-1 0,0-1 0,-1 1 0,-1-1 0,-1 1 0,-1-1 0,0-18 0,-1 1 0,-1 22 0,1 19 0,2 42 0,3-1 0,2 1 0,18 66 0,-4-22 0,-20-86 0,0 0 0,1 0 0,0 0 0,0 0 0,1-1 0,-1 1 0,1-1 0,0 1 0,1-1 0,-1 0 0,1 0 0,0 0 0,1-1 0,-1 1 0,1-1 0,0 0 0,0-1 0,0 1 0,0-1 0,0 0 0,1 0 0,8 3 0,-5-3 0,-1-1 0,1 0 0,0-1 0,-1 0 0,1 0 0,0-1 0,0 0 0,0 0 0,0-1 0,-1 0 0,1-1 0,0 0 0,-1 0 0,1-1 0,9-4 0,1-2 0,0-1 0,-1-1 0,0 0 0,0-1 0,-1-1 0,-1-1 0,0 0 0,26-33 0,-24 19 0,-1-1 0,-1 0 0,20-56 0,-33 78 0,-1 1 0,1-1 0,-1 1 0,0-1 0,-1 1 0,0-1 0,0 0 0,0 1 0,-1-1 0,0 0 0,-1-12 0,27 42 0,-11-9 0,0-2 0,1 1 0,19 10 0,-26-18 0,0-1 0,1 0 0,-1 0 0,1-1 0,0 0 0,0 0 0,20 1 0,19 0 0,-1-3 0,59-5 0,-102 4 0,0-1 0,1 0 0,-1-1 0,0 1 0,0-1 0,0 0 0,0 0 0,0 0 0,-1-1 0,1 1 0,-1-1 0,1 0 0,-1-1 0,0 1 0,0-1 0,6-8 0,-1-1 0,0-1 0,-1 0 0,0 0 0,6-18 0,4-8 0,-11 22 0,-1 1 0,0-1 0,-2 0 0,0-1 0,-1 1 0,-1-1 0,-1 1 0,0-1 0,-2-18 0,2-43 0,-1 78 0,0 0 0,0 0 0,1 0 0,-1 0 0,0 0 0,1 0 0,-1 0 0,1 0 0,0 0 0,-1 0 0,1 0 0,0 0 0,0 1 0,0-1 0,2-2 0,-2 4 0,-1 0 0,0-1 0,1 1 0,-1 0 0,1 0 0,-1 0 0,0 0 0,1 0 0,-1 0 0,1-1 0,-1 1 0,1 0 0,-1 0 0,0 0 0,1 1 0,-1-1 0,1 0 0,-1 0 0,0 0 0,1 0 0,-1 0 0,1 0 0,-1 1 0,0-1 0,1 0 0,15 16 0,-6 2 0,-1 0 0,0 0 0,-1 0 0,10 39 0,11 26 0,-11-45 0,-4-9 0,18 55 0,-18-38 0,-1 0 0,-3 0 0,-2 1 0,4 80 0,-10-148 0,1 0 0,0 0 0,11-30 0,26-77 0,-35 115 0,29-77 0,56-101 0,-86 182 0,0 1 0,1 0 0,0 0 0,1 1 0,-1 0 0,2 0 0,-1 0 0,1 1 0,-1 0 0,2 0 0,-1 0 0,1 1 0,0 0 0,0 1 0,10-5 0,-9 6 0,-1 1 0,0 0 0,1 1 0,-1-1 0,1 1 0,0 1 0,-1 0 0,1 0 0,0 1 0,-1 0 0,1 0 0,-1 1 0,1 0 0,-1 1 0,0 0 0,9 4 0,-9-4 0,0 1 0,-1 1 0,1-1 0,-1 1 0,0 0 0,-1 1 0,1 0 0,-1 0 0,0 0 0,0 1 0,-1 0 0,0 0 0,0 0 0,-1 1 0,1-1 0,-2 1 0,1 0 0,-1 0 0,0 1 0,-1-1 0,0 1 0,-1-1 0,1 1 0,-1-1 0,-1 1 0,0 0 0,0 0 0,-1-1 0,-3 15 0,-10 41 0,-4 0 0,-2-1 0,-42 88 0,21-52 0,38-91 0,0 1 0,0-1 0,1 1 0,0 0 0,0 0 0,1 0 0,1 0 0,-1 14 0,2-20 0,-1 0 0,0 0 0,1 0 0,0 0 0,0-1 0,0 1 0,0 0 0,0 0 0,0-1 0,1 1 0,-1 0 0,1-1 0,0 1 0,0-1 0,0 0 0,0 0 0,0 0 0,0 0 0,1 0 0,-1 0 0,0 0 0,1-1 0,0 1 0,-1-1 0,1 0 0,0 0 0,0 0 0,4 1 0,25 3 0,-1-2 0,1-1 0,0-1 0,0-2 0,33-5 0,-47 5 0,2-1 0,0-1 0,0-1 0,0-1 0,-1 0 0,0-2 0,0 0 0,36-19 0,-32 12 0,0-2 0,-1 0 0,-1-1 0,0-1 0,26-30 0,85-94 0,101-117 0,-152 166 0,-50 60 0,-2-1 0,-1-1 0,-1-2 0,40-75 0,-65 110 0,-1-1 0,0 1 0,0 0 0,0 0 0,-1-1 0,1 1 0,0 0 0,-1-1 0,0 1 0,1-1 0,-1 1 0,0-1 0,0 1 0,-1 0 0,1-1 0,0 1 0,-1-1 0,1 1 0,-1 0 0,0-1 0,0 1 0,0 0 0,0 0 0,0 0 0,-1-1 0,1 1 0,0 0 0,-1 1 0,0-1 0,1 0 0,-1 0 0,0 1 0,0-1 0,0 1 0,0 0 0,-3-2 0,-1 0 0,0 0 0,0 1 0,-1 0 0,1 0 0,-1 1 0,0-1 0,1 2 0,-1-1 0,0 1 0,1 0 0,-1 0 0,-10 2 0,2 1 0,1 1 0,0 0 0,0 1 0,0 0 0,0 2 0,1-1 0,0 2 0,0 0 0,1 0 0,0 1 0,0 1 0,1 0 0,1 0 0,-1 1 0,2 0 0,0 1 0,0 0 0,1 1 0,-7 13 0,-25 44 0,30-57 0,1 1 0,1-1 0,1 2 0,0-1 0,0 1 0,2 0 0,0 1 0,1-1 0,-4 25 0,-12 125 0,14-125 0,2-14 0,1-12 0,1 0 0,0 0 0,1 0 0,1 0 0,2 21 0,-1-31 0,-1 1 0,2-1 0,-1 0 0,0-1 0,1 1 0,0 0 0,0 0 0,0-1 0,0 1 0,1-1 0,-1 1 0,1-1 0,0 0 0,0 0 0,0-1 0,0 1 0,0 0 0,1-1 0,-1 0 0,1 0 0,0 0 0,0 0 0,5 1 0,-1 0 0,-1-2 0,1 1 0,0-1 0,0 0 0,0 0 0,0-1 0,-1 0 0,1-1 0,0 0 0,0 0 0,0 0 0,-1-1 0,1-1 0,-1 1 0,14-7 0,5-4 0,-2 0 0,0-2 0,23-18 0,-36 25 0,0-2 0,0 1 0,-1-1 0,0-1 0,-1 0 0,0 0 0,0-1 0,-1 0 0,-1 0 0,6-15 0,-1-2 0,-2-2 0,-1 1 0,7-47 0,13-54 0,-10 49 0,8-87 0,-29 434 0,3-145 0,-1-104 0,1-1 0,1 1 0,0 0 0,1-1 0,1 1 0,0-1 0,2 0 0,-1-1 0,10 18 0,-11-27 0,-1 0 0,1 0 0,1 0 0,-1 0 0,1-1 0,-1 0 0,1 0 0,1 0 0,-1 0 0,0-1 0,1 0 0,0 0 0,0 0 0,0-1 0,0 0 0,0 0 0,0-1 0,7 2 0,13 0 0,0 0 0,0-2 0,28-2 0,-31 0 0,-5 0-271,-1-1 1,1-1-1,29-9 0,-44 11-11,18-5-6544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01:58:19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2184 24575,'0'0'-8191</inkml:trace>
  <inkml:trace contextRef="#ctx0" brushRef="#br0" timeOffset="876.83">1 2184 24575,'106'1'0,"-1"-4"0,185-31 0,-274 31 0,-1-2 0,0 0 0,-1 0 0,1-2 0,-1 1 0,-1-2 0,1 0 0,-1-1 0,0 0 0,-1-1 0,0 0 0,-1-1 0,15-18 0,39-41 0,-5 6 0,-2-3 0,56-86 0,-100 132 0,-3 7 0,-1-2 0,-1 1 0,0-1 0,-1-1 0,0 1 0,-2-1 0,0-1 0,5-27 0,8-59 0,38-123 0,-12 60 0,-26 93 0,-6 24 0,12-80 0,-14 65 0,36-124 0,1-1 0,-33 112-48,-2 18-611,5-68 1,-18 116-6168</inkml:trace>
</inkml:ink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participación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2025-09-18T01:41:00Z</dcterms:created>
  <dcterms:modified xsi:type="dcterms:W3CDTF">2025-09-18T01:59:00Z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